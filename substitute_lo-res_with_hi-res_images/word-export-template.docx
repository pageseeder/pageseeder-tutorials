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6" w:rsidRDefault="00A7143E" w:rsidP="00A7143E">
      <w:pPr>
        <w:pStyle w:val="ListParagraph"/>
        <w:numPr>
          <w:ilvl w:val="0"/>
          <w:numId w:val="2"/>
        </w:numPr>
      </w:pPr>
      <w:r>
        <w:t>1</w:t>
      </w:r>
    </w:p>
    <w:p w:rsidR="00A7143E" w:rsidRDefault="00A7143E" w:rsidP="00A7143E">
      <w:pPr>
        <w:pStyle w:val="ListParagraph"/>
        <w:numPr>
          <w:ilvl w:val="0"/>
          <w:numId w:val="2"/>
        </w:numPr>
      </w:pPr>
      <w:r>
        <w:t>2</w:t>
      </w:r>
    </w:p>
    <w:p w:rsidR="00A7143E" w:rsidRDefault="00A7143E" w:rsidP="00ED21C9">
      <w:pPr>
        <w:pStyle w:val="ListParagraph"/>
        <w:numPr>
          <w:ilvl w:val="0"/>
          <w:numId w:val="17"/>
        </w:numPr>
      </w:pPr>
      <w:r>
        <w:t>3</w:t>
      </w:r>
    </w:p>
    <w:p w:rsidR="00A7143E" w:rsidRDefault="00A7143E" w:rsidP="00A7143E"/>
    <w:p w:rsidR="00A7143E" w:rsidRDefault="00A7143E" w:rsidP="00A7143E">
      <w:pPr>
        <w:pStyle w:val="ListParagraph"/>
        <w:numPr>
          <w:ilvl w:val="0"/>
          <w:numId w:val="3"/>
        </w:numPr>
      </w:pPr>
      <w:r>
        <w:t>1</w:t>
      </w:r>
    </w:p>
    <w:p w:rsidR="00A7143E" w:rsidRDefault="00A7143E" w:rsidP="00A7143E">
      <w:pPr>
        <w:pStyle w:val="ListParagraph"/>
        <w:numPr>
          <w:ilvl w:val="0"/>
          <w:numId w:val="3"/>
        </w:numPr>
      </w:pPr>
      <w:r>
        <w:t>2</w:t>
      </w:r>
    </w:p>
    <w:p w:rsidR="00A7143E" w:rsidRDefault="00A7143E" w:rsidP="00A7143E">
      <w:pPr>
        <w:pStyle w:val="ListParagraph"/>
        <w:numPr>
          <w:ilvl w:val="0"/>
          <w:numId w:val="3"/>
        </w:numPr>
      </w:pPr>
      <w:r>
        <w:t>3</w:t>
      </w:r>
    </w:p>
    <w:p w:rsidR="00A7143E" w:rsidRDefault="00A7143E" w:rsidP="00A7143E"/>
    <w:p w:rsidR="00A7143E" w:rsidRDefault="00A7143E" w:rsidP="00A71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</w:tbl>
    <w:p w:rsidR="00A7143E" w:rsidRDefault="00A7143E" w:rsidP="00A7143E"/>
    <w:p w:rsidR="00A7143E" w:rsidRDefault="00E153B5" w:rsidP="00E153B5">
      <w:pPr>
        <w:pStyle w:val="Heading1"/>
      </w:pPr>
      <w:r>
        <w:t>Heading 1</w:t>
      </w:r>
    </w:p>
    <w:p w:rsidR="00E153B5" w:rsidRDefault="00E153B5" w:rsidP="00E153B5">
      <w:pPr>
        <w:pStyle w:val="Heading2"/>
      </w:pPr>
      <w:r>
        <w:t>Heading 2</w:t>
      </w:r>
    </w:p>
    <w:p w:rsidR="00E153B5" w:rsidRDefault="00E153B5" w:rsidP="00E153B5">
      <w:pPr>
        <w:pStyle w:val="Heading3"/>
      </w:pPr>
      <w:r>
        <w:t>Heading 3</w:t>
      </w:r>
    </w:p>
    <w:p w:rsidR="00E153B5" w:rsidRDefault="00E153B5" w:rsidP="00E153B5">
      <w:pPr>
        <w:pStyle w:val="Heading4"/>
      </w:pPr>
      <w:r>
        <w:t>Heading 4</w:t>
      </w:r>
    </w:p>
    <w:p w:rsidR="00E153B5" w:rsidRDefault="00E153B5" w:rsidP="00E153B5">
      <w:pPr>
        <w:pStyle w:val="Heading5"/>
      </w:pPr>
      <w:r>
        <w:t>Heading 5</w:t>
      </w:r>
    </w:p>
    <w:p w:rsidR="00E153B5" w:rsidRDefault="00E153B5" w:rsidP="00E153B5">
      <w:pPr>
        <w:pStyle w:val="Heading6"/>
      </w:pPr>
      <w:r>
        <w:t>Heading 6</w:t>
      </w:r>
    </w:p>
    <w:p w:rsidR="00E153B5" w:rsidRPr="00E153B5" w:rsidRDefault="00E153B5" w:rsidP="00E153B5">
      <w:pPr>
        <w:pStyle w:val="Title"/>
      </w:pPr>
      <w:r>
        <w:t>Title</w:t>
      </w:r>
      <w:bookmarkStart w:id="0" w:name="_GoBack"/>
      <w:bookmarkEnd w:id="0"/>
    </w:p>
    <w:p w:rsidR="00E153B5" w:rsidRDefault="00E153B5" w:rsidP="00E153B5">
      <w:pPr>
        <w:pStyle w:val="BodyText"/>
      </w:pPr>
      <w:proofErr w:type="spellStart"/>
      <w:r>
        <w:t>Bodytext</w:t>
      </w:r>
      <w:proofErr w:type="spellEnd"/>
    </w:p>
    <w:p w:rsidR="00525503" w:rsidRDefault="00525503" w:rsidP="00E153B5">
      <w:pPr>
        <w:pStyle w:val="BodyText"/>
      </w:pPr>
    </w:p>
    <w:p w:rsidR="00125F2B" w:rsidRDefault="00125F2B" w:rsidP="00FE30A6">
      <w:pPr>
        <w:pStyle w:val="ListNumber"/>
        <w:numPr>
          <w:ilvl w:val="0"/>
          <w:numId w:val="9"/>
        </w:numPr>
      </w:pPr>
      <w:r>
        <w:t>List number 1</w:t>
      </w:r>
    </w:p>
    <w:p w:rsidR="00125F2B" w:rsidRDefault="00125F2B" w:rsidP="00FE30A6">
      <w:pPr>
        <w:pStyle w:val="ListNumber2"/>
        <w:numPr>
          <w:ilvl w:val="1"/>
          <w:numId w:val="9"/>
        </w:numPr>
      </w:pPr>
      <w:r>
        <w:t>List number 2</w:t>
      </w:r>
    </w:p>
    <w:p w:rsidR="00125F2B" w:rsidRDefault="00125F2B" w:rsidP="00FE30A6">
      <w:pPr>
        <w:pStyle w:val="ListNumber3"/>
        <w:numPr>
          <w:ilvl w:val="2"/>
          <w:numId w:val="9"/>
        </w:numPr>
      </w:pPr>
      <w:r>
        <w:t>List number 3</w:t>
      </w:r>
    </w:p>
    <w:p w:rsidR="00125F2B" w:rsidRDefault="00125F2B" w:rsidP="00FE30A6">
      <w:pPr>
        <w:pStyle w:val="ListNumber4"/>
        <w:numPr>
          <w:ilvl w:val="3"/>
          <w:numId w:val="9"/>
        </w:numPr>
      </w:pPr>
      <w:r>
        <w:t>List number 4</w:t>
      </w:r>
    </w:p>
    <w:p w:rsidR="00125F2B" w:rsidRDefault="00125F2B" w:rsidP="00FE30A6">
      <w:pPr>
        <w:pStyle w:val="ListNumber5"/>
        <w:numPr>
          <w:ilvl w:val="4"/>
          <w:numId w:val="9"/>
        </w:numPr>
      </w:pPr>
      <w:r>
        <w:t>List number 5</w:t>
      </w:r>
    </w:p>
    <w:p w:rsidR="00125F2B" w:rsidRDefault="00125F2B" w:rsidP="006732CE">
      <w:pPr>
        <w:pStyle w:val="ListNumber6"/>
      </w:pPr>
      <w:r>
        <w:t>List number 6</w:t>
      </w:r>
    </w:p>
    <w:p w:rsidR="00125F2B" w:rsidRDefault="00125F2B" w:rsidP="00E153B5">
      <w:pPr>
        <w:pStyle w:val="BodyText"/>
      </w:pPr>
    </w:p>
    <w:p w:rsidR="00125F2B" w:rsidRDefault="00125F2B" w:rsidP="0046519B">
      <w:pPr>
        <w:pStyle w:val="ListBullet"/>
        <w:numPr>
          <w:ilvl w:val="0"/>
          <w:numId w:val="4"/>
        </w:numPr>
      </w:pPr>
      <w:r>
        <w:lastRenderedPageBreak/>
        <w:t>List 1</w:t>
      </w:r>
    </w:p>
    <w:p w:rsidR="00125F2B" w:rsidRDefault="00125F2B" w:rsidP="00125F2B">
      <w:pPr>
        <w:pStyle w:val="ListBullet2"/>
      </w:pPr>
      <w:r>
        <w:t>List 2</w:t>
      </w:r>
    </w:p>
    <w:p w:rsidR="00125F2B" w:rsidRDefault="00125F2B" w:rsidP="0046519B">
      <w:pPr>
        <w:pStyle w:val="ListBullet3"/>
        <w:numPr>
          <w:ilvl w:val="2"/>
          <w:numId w:val="14"/>
        </w:numPr>
      </w:pPr>
      <w:r>
        <w:t>List 3</w:t>
      </w:r>
    </w:p>
    <w:p w:rsidR="00125F2B" w:rsidRDefault="00125F2B" w:rsidP="00125F2B">
      <w:pPr>
        <w:pStyle w:val="ListBullet4"/>
      </w:pPr>
      <w:r>
        <w:t>List 4</w:t>
      </w:r>
    </w:p>
    <w:p w:rsidR="00125F2B" w:rsidRDefault="00125F2B" w:rsidP="00125F2B">
      <w:pPr>
        <w:pStyle w:val="ListBullet5"/>
      </w:pPr>
      <w:r>
        <w:t>List 5</w:t>
      </w:r>
    </w:p>
    <w:p w:rsidR="00125F2B" w:rsidRDefault="00125F2B" w:rsidP="00125F2B">
      <w:pPr>
        <w:pStyle w:val="BodyText"/>
      </w:pPr>
      <w:r>
        <w:t>List 6</w:t>
      </w:r>
    </w:p>
    <w:p w:rsidR="00125F2B" w:rsidRDefault="00125F2B" w:rsidP="00E153B5">
      <w:pPr>
        <w:pStyle w:val="BodyText"/>
      </w:pPr>
    </w:p>
    <w:p w:rsidR="0005278D" w:rsidRDefault="0005278D" w:rsidP="0005278D">
      <w:pPr>
        <w:pStyle w:val="NumberedHeading1"/>
      </w:pPr>
      <w:r>
        <w:t>Heading 1</w:t>
      </w:r>
    </w:p>
    <w:p w:rsidR="0005278D" w:rsidRDefault="0005278D" w:rsidP="0005278D">
      <w:pPr>
        <w:pStyle w:val="NumberedHeading2"/>
      </w:pPr>
      <w:r>
        <w:t>Heading 2</w:t>
      </w:r>
    </w:p>
    <w:p w:rsidR="0005278D" w:rsidRDefault="0005278D" w:rsidP="0005278D">
      <w:pPr>
        <w:pStyle w:val="NumberedHeading3"/>
      </w:pPr>
      <w:r>
        <w:t>Heading 3</w:t>
      </w:r>
    </w:p>
    <w:p w:rsidR="0005278D" w:rsidRDefault="0005278D" w:rsidP="0005278D">
      <w:pPr>
        <w:pStyle w:val="NumberedHeading4"/>
      </w:pPr>
      <w:r>
        <w:t>Heading 4</w:t>
      </w:r>
    </w:p>
    <w:p w:rsidR="0005278D" w:rsidRDefault="0005278D" w:rsidP="0005278D">
      <w:pPr>
        <w:pStyle w:val="NumberedHeading5"/>
      </w:pPr>
      <w:r>
        <w:t>Heading 5</w:t>
      </w:r>
    </w:p>
    <w:p w:rsidR="0005278D" w:rsidRDefault="0005278D" w:rsidP="0005278D">
      <w:pPr>
        <w:pStyle w:val="NumberedHeading6"/>
      </w:pPr>
      <w:r>
        <w:t>Heading 6</w:t>
      </w:r>
    </w:p>
    <w:p w:rsidR="0005278D" w:rsidRDefault="0005278D" w:rsidP="00E153B5">
      <w:pPr>
        <w:pStyle w:val="BodyText"/>
      </w:pPr>
    </w:p>
    <w:p w:rsidR="000B2390" w:rsidRDefault="000B2390" w:rsidP="000B2390">
      <w:pPr>
        <w:pStyle w:val="ListContinue"/>
      </w:pPr>
      <w:r>
        <w:t>List Continue</w:t>
      </w:r>
    </w:p>
    <w:p w:rsidR="000B2390" w:rsidRDefault="000B2390" w:rsidP="000B2390">
      <w:pPr>
        <w:pStyle w:val="ListContinue2"/>
      </w:pPr>
      <w:r>
        <w:t>List Continue 2</w:t>
      </w:r>
    </w:p>
    <w:p w:rsidR="000B2390" w:rsidRDefault="000B2390" w:rsidP="000B2390">
      <w:pPr>
        <w:pStyle w:val="ListContinue3"/>
      </w:pPr>
      <w:r>
        <w:t>List Continue 3</w:t>
      </w:r>
    </w:p>
    <w:p w:rsidR="000B2390" w:rsidRDefault="000B2390" w:rsidP="000B2390">
      <w:pPr>
        <w:pStyle w:val="ListContinue4"/>
      </w:pPr>
      <w:r>
        <w:t>List Continue 4</w:t>
      </w:r>
    </w:p>
    <w:p w:rsidR="000B2390" w:rsidRDefault="000B2390" w:rsidP="000B2390">
      <w:pPr>
        <w:pStyle w:val="ListContinue5"/>
      </w:pPr>
      <w:r>
        <w:t>List Continue 5</w:t>
      </w:r>
    </w:p>
    <w:p w:rsidR="000B2390" w:rsidRDefault="000B2390" w:rsidP="000B2390">
      <w:pPr>
        <w:pStyle w:val="ListContinue6"/>
      </w:pPr>
      <w:r>
        <w:t>List Continue 6</w:t>
      </w:r>
    </w:p>
    <w:p w:rsidR="000B2390" w:rsidRDefault="000B2390" w:rsidP="00E153B5">
      <w:pPr>
        <w:pStyle w:val="BodyText"/>
      </w:pPr>
    </w:p>
    <w:p w:rsidR="005D0810" w:rsidRDefault="005D0810" w:rsidP="005D0810">
      <w:pPr>
        <w:pStyle w:val="HTMLPreformatted"/>
      </w:pPr>
      <w:r>
        <w:t>This is preformat</w:t>
      </w:r>
    </w:p>
    <w:sectPr w:rsidR="005D0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27" w:rsidRDefault="009D1C27" w:rsidP="00351BE4">
      <w:pPr>
        <w:spacing w:after="0" w:line="240" w:lineRule="auto"/>
      </w:pPr>
      <w:r>
        <w:separator/>
      </w:r>
    </w:p>
  </w:endnote>
  <w:endnote w:type="continuationSeparator" w:id="0">
    <w:p w:rsidR="009D1C27" w:rsidRDefault="009D1C27" w:rsidP="0035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27" w:rsidRDefault="009D1C27" w:rsidP="00351BE4">
      <w:pPr>
        <w:spacing w:after="0" w:line="240" w:lineRule="auto"/>
      </w:pPr>
      <w:r>
        <w:separator/>
      </w:r>
    </w:p>
  </w:footnote>
  <w:footnote w:type="continuationSeparator" w:id="0">
    <w:p w:rsidR="009D1C27" w:rsidRDefault="009D1C27" w:rsidP="0035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2293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523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5A7E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A636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3CF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F0D2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FEF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989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2C57B5C"/>
    <w:multiLevelType w:val="multilevel"/>
    <w:tmpl w:val="5D9C8258"/>
    <w:styleLink w:val="listbulletstyl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1162E39"/>
    <w:multiLevelType w:val="hybridMultilevel"/>
    <w:tmpl w:val="F6A25392"/>
    <w:lvl w:ilvl="0" w:tplc="1D1AC54A">
      <w:start w:val="1"/>
      <w:numFmt w:val="decimal"/>
      <w:pStyle w:val="NumberedHeading5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C58B2"/>
    <w:multiLevelType w:val="multilevel"/>
    <w:tmpl w:val="5D9C8258"/>
    <w:numStyleLink w:val="listbulletstyle"/>
  </w:abstractNum>
  <w:abstractNum w:abstractNumId="11">
    <w:nsid w:val="1C7203CE"/>
    <w:multiLevelType w:val="hybridMultilevel"/>
    <w:tmpl w:val="5790B458"/>
    <w:lvl w:ilvl="0" w:tplc="ED349C4A">
      <w:start w:val="1"/>
      <w:numFmt w:val="decimal"/>
      <w:pStyle w:val="Numbered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B266F"/>
    <w:multiLevelType w:val="multilevel"/>
    <w:tmpl w:val="3FA2B1FE"/>
    <w:styleLink w:val="listnumberstyle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ListNumber6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D0E12EA"/>
    <w:multiLevelType w:val="hybridMultilevel"/>
    <w:tmpl w:val="87DC82C2"/>
    <w:lvl w:ilvl="0" w:tplc="C86A40C0">
      <w:start w:val="1"/>
      <w:numFmt w:val="decimal"/>
      <w:pStyle w:val="Numbered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02001"/>
    <w:multiLevelType w:val="hybridMultilevel"/>
    <w:tmpl w:val="DD78BD4E"/>
    <w:lvl w:ilvl="0" w:tplc="98E2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A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8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1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C0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0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03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A6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84E4B"/>
    <w:multiLevelType w:val="multilevel"/>
    <w:tmpl w:val="3FA2B1FE"/>
    <w:numStyleLink w:val="listnumberstyle"/>
  </w:abstractNum>
  <w:abstractNum w:abstractNumId="16">
    <w:nsid w:val="58737491"/>
    <w:multiLevelType w:val="multilevel"/>
    <w:tmpl w:val="3FA2B1FE"/>
    <w:numStyleLink w:val="listnumberstyle"/>
  </w:abstractNum>
  <w:abstractNum w:abstractNumId="17">
    <w:nsid w:val="59086218"/>
    <w:multiLevelType w:val="hybridMultilevel"/>
    <w:tmpl w:val="015C9112"/>
    <w:lvl w:ilvl="0" w:tplc="45808BF6">
      <w:start w:val="1"/>
      <w:numFmt w:val="decimal"/>
      <w:lvlText w:val="%1."/>
      <w:lvlJc w:val="left"/>
      <w:pPr>
        <w:ind w:left="720" w:hanging="360"/>
      </w:pPr>
    </w:lvl>
    <w:lvl w:ilvl="1" w:tplc="D108D51C" w:tentative="1">
      <w:start w:val="1"/>
      <w:numFmt w:val="lowerLetter"/>
      <w:lvlText w:val="%2."/>
      <w:lvlJc w:val="left"/>
      <w:pPr>
        <w:ind w:left="1440" w:hanging="360"/>
      </w:pPr>
    </w:lvl>
    <w:lvl w:ilvl="2" w:tplc="0B1A60AE" w:tentative="1">
      <w:start w:val="1"/>
      <w:numFmt w:val="lowerRoman"/>
      <w:lvlText w:val="%3."/>
      <w:lvlJc w:val="right"/>
      <w:pPr>
        <w:ind w:left="2160" w:hanging="180"/>
      </w:pPr>
    </w:lvl>
    <w:lvl w:ilvl="3" w:tplc="49D00330" w:tentative="1">
      <w:start w:val="1"/>
      <w:numFmt w:val="decimal"/>
      <w:lvlText w:val="%4."/>
      <w:lvlJc w:val="left"/>
      <w:pPr>
        <w:ind w:left="2880" w:hanging="360"/>
      </w:pPr>
    </w:lvl>
    <w:lvl w:ilvl="4" w:tplc="8E502150" w:tentative="1">
      <w:start w:val="1"/>
      <w:numFmt w:val="lowerLetter"/>
      <w:lvlText w:val="%5."/>
      <w:lvlJc w:val="left"/>
      <w:pPr>
        <w:ind w:left="3600" w:hanging="360"/>
      </w:pPr>
    </w:lvl>
    <w:lvl w:ilvl="5" w:tplc="7A9ADB8E" w:tentative="1">
      <w:start w:val="1"/>
      <w:numFmt w:val="lowerRoman"/>
      <w:lvlText w:val="%6."/>
      <w:lvlJc w:val="right"/>
      <w:pPr>
        <w:ind w:left="4320" w:hanging="180"/>
      </w:pPr>
    </w:lvl>
    <w:lvl w:ilvl="6" w:tplc="8B5273BE" w:tentative="1">
      <w:start w:val="1"/>
      <w:numFmt w:val="decimal"/>
      <w:lvlText w:val="%7."/>
      <w:lvlJc w:val="left"/>
      <w:pPr>
        <w:ind w:left="5040" w:hanging="360"/>
      </w:pPr>
    </w:lvl>
    <w:lvl w:ilvl="7" w:tplc="B5843032" w:tentative="1">
      <w:start w:val="1"/>
      <w:numFmt w:val="lowerLetter"/>
      <w:lvlText w:val="%8."/>
      <w:lvlJc w:val="left"/>
      <w:pPr>
        <w:ind w:left="5760" w:hanging="360"/>
      </w:pPr>
    </w:lvl>
    <w:lvl w:ilvl="8" w:tplc="6E6C9B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C7A25"/>
    <w:multiLevelType w:val="hybridMultilevel"/>
    <w:tmpl w:val="603AF59C"/>
    <w:lvl w:ilvl="0" w:tplc="293668E0">
      <w:start w:val="1"/>
      <w:numFmt w:val="decimal"/>
      <w:pStyle w:val="NumberedHeading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3150B"/>
    <w:multiLevelType w:val="hybridMultilevel"/>
    <w:tmpl w:val="1478AA2C"/>
    <w:lvl w:ilvl="0" w:tplc="104693DA">
      <w:start w:val="1"/>
      <w:numFmt w:val="decimal"/>
      <w:pStyle w:val="NumberedHeading3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C4226"/>
    <w:multiLevelType w:val="hybridMultilevel"/>
    <w:tmpl w:val="B706FA2C"/>
    <w:lvl w:ilvl="0" w:tplc="22660812">
      <w:start w:val="1"/>
      <w:numFmt w:val="decimal"/>
      <w:pStyle w:val="NumberedHeading6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6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2"/>
  </w:num>
  <w:num w:numId="17">
    <w:abstractNumId w:val="15"/>
  </w:num>
  <w:num w:numId="18">
    <w:abstractNumId w:val="8"/>
  </w:num>
  <w:num w:numId="19">
    <w:abstractNumId w:val="12"/>
  </w:num>
  <w:num w:numId="20">
    <w:abstractNumId w:val="11"/>
  </w:num>
  <w:num w:numId="21">
    <w:abstractNumId w:val="13"/>
  </w:num>
  <w:num w:numId="22">
    <w:abstractNumId w:val="19"/>
  </w:num>
  <w:num w:numId="23">
    <w:abstractNumId w:val="18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24"/>
    <w:rsid w:val="000443B0"/>
    <w:rsid w:val="0005278D"/>
    <w:rsid w:val="000B2390"/>
    <w:rsid w:val="00125F2B"/>
    <w:rsid w:val="003039EF"/>
    <w:rsid w:val="00351BE4"/>
    <w:rsid w:val="0046519B"/>
    <w:rsid w:val="00502EDA"/>
    <w:rsid w:val="00525503"/>
    <w:rsid w:val="005D0810"/>
    <w:rsid w:val="006732CE"/>
    <w:rsid w:val="00705835"/>
    <w:rsid w:val="009D1C27"/>
    <w:rsid w:val="00A7143E"/>
    <w:rsid w:val="00C252A3"/>
    <w:rsid w:val="00C651D5"/>
    <w:rsid w:val="00C81124"/>
    <w:rsid w:val="00D56C9F"/>
    <w:rsid w:val="00D72CDB"/>
    <w:rsid w:val="00E153B5"/>
    <w:rsid w:val="00E358B3"/>
    <w:rsid w:val="00ED21C9"/>
    <w:rsid w:val="00F6666E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  <w:style w:type="paragraph" w:customStyle="1" w:styleId="NumberedHeading1">
    <w:name w:val="Numbered Heading 1"/>
    <w:basedOn w:val="Heading1"/>
    <w:qFormat/>
    <w:rsid w:val="0005278D"/>
    <w:pPr>
      <w:numPr>
        <w:numId w:val="20"/>
      </w:numPr>
    </w:pPr>
  </w:style>
  <w:style w:type="paragraph" w:customStyle="1" w:styleId="NumberedHeading2">
    <w:name w:val="Numbered Heading 2"/>
    <w:basedOn w:val="Heading2"/>
    <w:qFormat/>
    <w:rsid w:val="0005278D"/>
    <w:pPr>
      <w:numPr>
        <w:numId w:val="21"/>
      </w:numPr>
    </w:pPr>
  </w:style>
  <w:style w:type="paragraph" w:customStyle="1" w:styleId="NumberedHeading3">
    <w:name w:val="Numbered Heading 3"/>
    <w:basedOn w:val="Heading3"/>
    <w:qFormat/>
    <w:rsid w:val="0005278D"/>
    <w:pPr>
      <w:numPr>
        <w:numId w:val="22"/>
      </w:numPr>
    </w:pPr>
  </w:style>
  <w:style w:type="paragraph" w:customStyle="1" w:styleId="NumberedHeading4">
    <w:name w:val="Numbered Heading 4"/>
    <w:basedOn w:val="Heading4"/>
    <w:qFormat/>
    <w:rsid w:val="0005278D"/>
    <w:pPr>
      <w:numPr>
        <w:numId w:val="23"/>
      </w:numPr>
    </w:pPr>
  </w:style>
  <w:style w:type="paragraph" w:customStyle="1" w:styleId="NumberedHeading5">
    <w:name w:val="Numbered Heading 5"/>
    <w:basedOn w:val="Heading5"/>
    <w:qFormat/>
    <w:rsid w:val="0005278D"/>
    <w:pPr>
      <w:numPr>
        <w:numId w:val="24"/>
      </w:numPr>
    </w:pPr>
  </w:style>
  <w:style w:type="paragraph" w:customStyle="1" w:styleId="NumberedHeading6">
    <w:name w:val="Numbered Heading 6"/>
    <w:basedOn w:val="Heading6"/>
    <w:qFormat/>
    <w:rsid w:val="0005278D"/>
    <w:pPr>
      <w:numPr>
        <w:numId w:val="25"/>
      </w:numPr>
    </w:pPr>
  </w:style>
  <w:style w:type="paragraph" w:styleId="ListContinue">
    <w:name w:val="List Continue"/>
    <w:basedOn w:val="Normal"/>
    <w:uiPriority w:val="99"/>
    <w:unhideWhenUsed/>
    <w:rsid w:val="000B23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B23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0B23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0B23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0B2390"/>
    <w:pPr>
      <w:spacing w:after="120"/>
      <w:ind w:left="1415"/>
      <w:contextualSpacing/>
    </w:pPr>
  </w:style>
  <w:style w:type="paragraph" w:customStyle="1" w:styleId="ListContinue6">
    <w:name w:val="List Continue 6"/>
    <w:basedOn w:val="ListContinue5"/>
    <w:qFormat/>
    <w:rsid w:val="000B2390"/>
    <w:pPr>
      <w:ind w:left="170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081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810"/>
    <w:rPr>
      <w:rFonts w:ascii="Consolas" w:hAnsi="Consolas" w:cs="Consolas"/>
      <w:sz w:val="20"/>
      <w:szCs w:val="20"/>
    </w:rPr>
  </w:style>
  <w:style w:type="paragraph" w:customStyle="1" w:styleId="ListNumber6">
    <w:name w:val="List Number 6"/>
    <w:basedOn w:val="Normal"/>
    <w:qFormat/>
    <w:rsid w:val="006732CE"/>
    <w:pPr>
      <w:numPr>
        <w:ilvl w:val="6"/>
        <w:numId w:val="9"/>
      </w:numPr>
      <w:ind w:left="2154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  <w:style w:type="paragraph" w:customStyle="1" w:styleId="NumberedHeading1">
    <w:name w:val="Numbered Heading 1"/>
    <w:basedOn w:val="Heading1"/>
    <w:qFormat/>
    <w:rsid w:val="0005278D"/>
    <w:pPr>
      <w:numPr>
        <w:numId w:val="20"/>
      </w:numPr>
    </w:pPr>
  </w:style>
  <w:style w:type="paragraph" w:customStyle="1" w:styleId="NumberedHeading2">
    <w:name w:val="Numbered Heading 2"/>
    <w:basedOn w:val="Heading2"/>
    <w:qFormat/>
    <w:rsid w:val="0005278D"/>
    <w:pPr>
      <w:numPr>
        <w:numId w:val="21"/>
      </w:numPr>
    </w:pPr>
  </w:style>
  <w:style w:type="paragraph" w:customStyle="1" w:styleId="NumberedHeading3">
    <w:name w:val="Numbered Heading 3"/>
    <w:basedOn w:val="Heading3"/>
    <w:qFormat/>
    <w:rsid w:val="0005278D"/>
    <w:pPr>
      <w:numPr>
        <w:numId w:val="22"/>
      </w:numPr>
    </w:pPr>
  </w:style>
  <w:style w:type="paragraph" w:customStyle="1" w:styleId="NumberedHeading4">
    <w:name w:val="Numbered Heading 4"/>
    <w:basedOn w:val="Heading4"/>
    <w:qFormat/>
    <w:rsid w:val="0005278D"/>
    <w:pPr>
      <w:numPr>
        <w:numId w:val="23"/>
      </w:numPr>
    </w:pPr>
  </w:style>
  <w:style w:type="paragraph" w:customStyle="1" w:styleId="NumberedHeading5">
    <w:name w:val="Numbered Heading 5"/>
    <w:basedOn w:val="Heading5"/>
    <w:qFormat/>
    <w:rsid w:val="0005278D"/>
    <w:pPr>
      <w:numPr>
        <w:numId w:val="24"/>
      </w:numPr>
    </w:pPr>
  </w:style>
  <w:style w:type="paragraph" w:customStyle="1" w:styleId="NumberedHeading6">
    <w:name w:val="Numbered Heading 6"/>
    <w:basedOn w:val="Heading6"/>
    <w:qFormat/>
    <w:rsid w:val="0005278D"/>
    <w:pPr>
      <w:numPr>
        <w:numId w:val="25"/>
      </w:numPr>
    </w:pPr>
  </w:style>
  <w:style w:type="paragraph" w:styleId="ListContinue">
    <w:name w:val="List Continue"/>
    <w:basedOn w:val="Normal"/>
    <w:uiPriority w:val="99"/>
    <w:unhideWhenUsed/>
    <w:rsid w:val="000B23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B23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0B23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0B23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0B2390"/>
    <w:pPr>
      <w:spacing w:after="120"/>
      <w:ind w:left="1415"/>
      <w:contextualSpacing/>
    </w:pPr>
  </w:style>
  <w:style w:type="paragraph" w:customStyle="1" w:styleId="ListContinue6">
    <w:name w:val="List Continue 6"/>
    <w:basedOn w:val="ListContinue5"/>
    <w:qFormat/>
    <w:rsid w:val="000B2390"/>
    <w:pPr>
      <w:ind w:left="170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081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810"/>
    <w:rPr>
      <w:rFonts w:ascii="Consolas" w:hAnsi="Consolas" w:cs="Consolas"/>
      <w:sz w:val="20"/>
      <w:szCs w:val="20"/>
    </w:rPr>
  </w:style>
  <w:style w:type="paragraph" w:customStyle="1" w:styleId="ListNumber6">
    <w:name w:val="List Number 6"/>
    <w:basedOn w:val="Normal"/>
    <w:qFormat/>
    <w:rsid w:val="006732CE"/>
    <w:pPr>
      <w:numPr>
        <w:ilvl w:val="6"/>
        <w:numId w:val="9"/>
      </w:numPr>
      <w:ind w:left="215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psant-docx\test\export\psml\test\word-ex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word-export-template.dotx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2016-03-09T05:35:00Z</dcterms:created>
  <dcterms:modified xsi:type="dcterms:W3CDTF">2016-03-15T00:40:00Z</dcterms:modified>
</cp:coreProperties>
</file>